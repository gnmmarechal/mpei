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Fotografia"/>
      </w:pPr>
    </w:p>
    <w:p w:rsidR="00C6554A" w:rsidRDefault="00D466E7" w:rsidP="00C6554A">
      <w:pPr>
        <w:pStyle w:val="Title"/>
      </w:pPr>
      <w:r>
        <w:t>Projeto MPEI</w:t>
      </w:r>
    </w:p>
    <w:p w:rsidR="00C6554A" w:rsidRPr="00D5413C" w:rsidRDefault="00D466E7" w:rsidP="00C6554A">
      <w:pPr>
        <w:pStyle w:val="Subtitle"/>
      </w:pPr>
      <w:r>
        <w:t>Eng. Computadores e telemática</w:t>
      </w:r>
    </w:p>
    <w:p w:rsidR="00D466E7" w:rsidRDefault="00D466E7" w:rsidP="00D466E7">
      <w:pPr>
        <w:pStyle w:val="InformaesdeContacto"/>
        <w:rPr>
          <w:lang w:bidi="pt-PT"/>
        </w:rPr>
      </w:pPr>
      <w:r>
        <w:t>Mário Liberato</w:t>
      </w:r>
      <w:r w:rsidR="00C6554A">
        <w:rPr>
          <w:lang w:bidi="pt-PT"/>
        </w:rPr>
        <w:t xml:space="preserve"> | </w:t>
      </w:r>
      <w:r w:rsidRPr="00D466E7">
        <w:rPr>
          <w:rFonts w:ascii="Arial" w:hAnsi="Arial" w:cs="Arial"/>
        </w:rPr>
        <w:t>849</w:t>
      </w:r>
      <w:r>
        <w:rPr>
          <w:rFonts w:ascii="Arial" w:hAnsi="Arial" w:cs="Arial"/>
        </w:rPr>
        <w:t>17</w:t>
      </w:r>
    </w:p>
    <w:p w:rsidR="00D466E7" w:rsidRDefault="00D466E7" w:rsidP="00D466E7">
      <w:pPr>
        <w:pStyle w:val="InformaesdeContacto"/>
        <w:rPr>
          <w:rFonts w:ascii="Arial" w:hAnsi="Arial" w:cs="Arial"/>
        </w:rPr>
      </w:pPr>
      <w:r>
        <w:t>Jorge Oliveira</w:t>
      </w:r>
      <w:r>
        <w:rPr>
          <w:lang w:bidi="pt-PT"/>
        </w:rPr>
        <w:t xml:space="preserve"> | </w:t>
      </w:r>
      <w:r w:rsidRPr="00D466E7">
        <w:rPr>
          <w:rFonts w:ascii="Arial" w:hAnsi="Arial" w:cs="Arial"/>
        </w:rPr>
        <w:t>84983</w:t>
      </w:r>
    </w:p>
    <w:p w:rsidR="00D466E7" w:rsidRDefault="00D466E7" w:rsidP="00D466E7">
      <w:pPr>
        <w:pStyle w:val="InformaesdeContacto"/>
        <w:rPr>
          <w:rFonts w:ascii="Arial" w:hAnsi="Arial" w:cs="Arial"/>
        </w:rPr>
      </w:pPr>
    </w:p>
    <w:p w:rsidR="00D466E7" w:rsidRDefault="00D466E7" w:rsidP="00D466E7">
      <w:pPr>
        <w:pStyle w:val="InformaesdeContacto"/>
        <w:rPr>
          <w:rFonts w:ascii="Arial" w:hAnsi="Arial" w:cs="Arial"/>
        </w:rPr>
      </w:pPr>
    </w:p>
    <w:p w:rsidR="00C6554A" w:rsidRDefault="00D466E7" w:rsidP="00D466E7">
      <w:pPr>
        <w:pStyle w:val="InformaesdeContacto"/>
      </w:pPr>
      <w:r>
        <w:rPr>
          <w:rFonts w:ascii="Arial" w:hAnsi="Arial" w:cs="Arial"/>
        </w:rPr>
        <w:t>DETI</w:t>
      </w:r>
      <w:r w:rsidR="00C6554A">
        <w:rPr>
          <w:lang w:bidi="pt-PT"/>
        </w:rPr>
        <w:br w:type="page"/>
      </w:r>
    </w:p>
    <w:p w:rsidR="00C6554A" w:rsidRDefault="00761CF7" w:rsidP="009C5EC1">
      <w:pPr>
        <w:pStyle w:val="Subtitle"/>
      </w:pPr>
      <w:r>
        <w:lastRenderedPageBreak/>
        <w:t>Descrição</w:t>
      </w:r>
    </w:p>
    <w:p w:rsidR="003236EC" w:rsidRDefault="00194DB6" w:rsidP="00F702A3">
      <w:pPr>
        <w:ind w:firstLine="720"/>
      </w:pPr>
      <w:r>
        <w:t>Este projeto tem como objetivo</w:t>
      </w:r>
      <w:r w:rsidR="00761CF7">
        <w:t xml:space="preserve"> receber candidaturas a empregos numa hipotética empresa, eliminar os utilizadores cujas competências sejam menores que as necessárias e colocar os utilizadores relevantes por ordem de relevância num ficheiro CSV, o qual pode ser aberto com um programa como o LibreOffice Calc ou o Microsoft Office Excel (É de se notar que no caso deste último, há que se adicionar como primeira linha no ficheiro “sep=,” para que este seja mostrado correctamente, ou mudar o delimitador manualmente. Como este comportamento não é standard do formato CSV, </w:t>
      </w:r>
      <w:r w:rsidR="00737FD5">
        <w:t>o programa não o faz automaticamente)</w:t>
      </w:r>
      <w:r w:rsidR="00F702A3">
        <w:t xml:space="preserve"> e então analisado por uma pessoa, que então contactaria os utilizadores relevantes.</w:t>
      </w:r>
    </w:p>
    <w:p w:rsidR="00F702A3" w:rsidRDefault="00F702A3">
      <w:r>
        <w:tab/>
        <w:t>Uma descrição mais detalhada do programa pode ser encontrada no outro documento incluído com o projecto.</w:t>
      </w:r>
    </w:p>
    <w:p w:rsidR="00194DB6" w:rsidRDefault="00194DB6" w:rsidP="00F702A3">
      <w:pPr>
        <w:ind w:firstLine="720"/>
      </w:pPr>
      <w:r>
        <w:t xml:space="preserve">Para utilizar o programa o utilizador deverá </w:t>
      </w:r>
      <w:r w:rsidR="00761CF7">
        <w:t>executá-lo com o comando correcto ou utilizar os scripts fornecidos para o fazer.</w:t>
      </w:r>
    </w:p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3236EC" w:rsidRDefault="003236EC"/>
    <w:p w:rsidR="00222302" w:rsidRDefault="00222302"/>
    <w:p w:rsidR="00222302" w:rsidRDefault="00222302"/>
    <w:p w:rsidR="00222302" w:rsidRDefault="00222302"/>
    <w:p w:rsidR="00222302" w:rsidRDefault="00222302"/>
    <w:p w:rsidR="00222302" w:rsidRDefault="00222302"/>
    <w:p w:rsidR="00F42BB9" w:rsidRDefault="00F42BB9"/>
    <w:p w:rsidR="00F42BB9" w:rsidRDefault="00F42BB9"/>
    <w:p w:rsidR="00F42BB9" w:rsidRDefault="00F42BB9"/>
    <w:p w:rsidR="00F42BB9" w:rsidRDefault="00F42BB9"/>
    <w:p w:rsidR="00194DB6" w:rsidRDefault="00194DB6" w:rsidP="009C5EC1">
      <w:pPr>
        <w:pStyle w:val="Heading1"/>
      </w:pPr>
      <w:r>
        <w:t>Objetivo do Projeto</w:t>
      </w:r>
    </w:p>
    <w:p w:rsidR="00194DB6" w:rsidRDefault="00194DB6" w:rsidP="00194DB6"/>
    <w:p w:rsidR="00F42BB9" w:rsidRPr="00194DB6" w:rsidRDefault="00F42BB9" w:rsidP="00194DB6"/>
    <w:p w:rsidR="004178C8" w:rsidRDefault="004178C8" w:rsidP="009C5EC1">
      <w:pPr>
        <w:pStyle w:val="Heading1"/>
      </w:pPr>
      <w:r>
        <w:t>Como correr o programa</w:t>
      </w:r>
    </w:p>
    <w:p w:rsidR="004178C8" w:rsidRDefault="004178C8" w:rsidP="004178C8">
      <w:r>
        <w:t xml:space="preserve">Para correr este programa o utilizador tem ao seu dispor </w:t>
      </w:r>
      <w:r w:rsidRPr="004178C8">
        <w:rPr>
          <w:i/>
        </w:rPr>
        <w:t>scripts</w:t>
      </w:r>
      <w:r>
        <w:t xml:space="preserve"> </w:t>
      </w:r>
      <w:r w:rsidR="00761CF7">
        <w:t>com o comando correcto para executar a classe certa.</w:t>
      </w:r>
    </w:p>
    <w:p w:rsidR="004178C8" w:rsidRDefault="004178C8" w:rsidP="004178C8">
      <w:r>
        <w:t xml:space="preserve">- </w:t>
      </w:r>
      <w:r w:rsidRPr="00482120">
        <w:rPr>
          <w:b/>
          <w:i/>
        </w:rPr>
        <w:t>GenData</w:t>
      </w:r>
      <w:r>
        <w:t xml:space="preserve">: gera um ficheiro “table.tb”  com certo número de utilizadores, que é solicitado na abertura do </w:t>
      </w:r>
      <w:r w:rsidRPr="004178C8">
        <w:rPr>
          <w:i/>
        </w:rPr>
        <w:t>script</w:t>
      </w:r>
      <w:r>
        <w:t>. O ficheiro contém informação aleatória relativamente</w:t>
      </w:r>
      <w:r w:rsidR="00482120">
        <w:t xml:space="preserve"> a cada utilizador com: ID, Nome, Habilidades, Nível de Educação, Idade e Número de Telemóvel;</w:t>
      </w:r>
    </w:p>
    <w:p w:rsidR="004178C8" w:rsidRDefault="004178C8" w:rsidP="004178C8">
      <w:r>
        <w:t xml:space="preserve">- </w:t>
      </w:r>
      <w:r w:rsidRPr="00482120">
        <w:rPr>
          <w:b/>
          <w:i/>
        </w:rPr>
        <w:t>Main Interface</w:t>
      </w:r>
      <w:r>
        <w:t>: processa a informação</w:t>
      </w:r>
      <w:r w:rsidR="00482120">
        <w:t xml:space="preserve"> contida sobre os utilizadores (possíveis candidatos) criando dois ficheiros: “X.csv” e “X_</w:t>
      </w:r>
      <w:r w:rsidR="00482120" w:rsidRPr="002B2312">
        <w:t>perfect</w:t>
      </w:r>
      <w:r w:rsidR="00482120">
        <w:t>.csv”</w:t>
      </w:r>
      <w:r w:rsidR="00761CF7">
        <w:t xml:space="preserve"> (onde X é o nome do emprego ao qual os dados se referem)</w:t>
      </w:r>
      <w:r w:rsidR="00482120">
        <w:t xml:space="preserve">. O ficheiro </w:t>
      </w:r>
      <w:r w:rsidR="00482120" w:rsidRPr="00482120">
        <w:rPr>
          <w:i/>
        </w:rPr>
        <w:t>perfect</w:t>
      </w:r>
      <w:r w:rsidR="00482120">
        <w:rPr>
          <w:i/>
        </w:rPr>
        <w:t xml:space="preserve"> </w:t>
      </w:r>
      <w:r w:rsidR="00482120">
        <w:t>tem os utilizadores com as habilidades pretendida pelo chefe, o outro ficheiro contém os candidatos com maior índice de semelhança, de forma ordenada.  Est</w:t>
      </w:r>
      <w:r w:rsidR="00761CF7">
        <w:t xml:space="preserve">e programa </w:t>
      </w:r>
      <w:r w:rsidR="00482120">
        <w:t>equivale ao que uma empresa usaria para selecionar potenciais trabalhadores;</w:t>
      </w:r>
    </w:p>
    <w:p w:rsidR="00482120" w:rsidRDefault="00482120" w:rsidP="004178C8">
      <w:r>
        <w:t xml:space="preserve">- </w:t>
      </w:r>
      <w:r w:rsidRPr="00482120">
        <w:rPr>
          <w:b/>
          <w:i/>
        </w:rPr>
        <w:t>Test</w:t>
      </w:r>
      <w:r>
        <w:t xml:space="preserve">: Testar possíveis erros. Como por exemplo, falso positivos no </w:t>
      </w:r>
      <w:r w:rsidRPr="00482120">
        <w:rPr>
          <w:i/>
        </w:rPr>
        <w:t>Bloom Filter</w:t>
      </w:r>
      <w:r w:rsidR="00761CF7">
        <w:rPr>
          <w:i/>
        </w:rPr>
        <w:t xml:space="preserve"> </w:t>
      </w:r>
      <w:r w:rsidR="00761CF7" w:rsidRPr="00761CF7">
        <w:t>(este último utiliza a classe BloomFilterTest em vez disto)</w:t>
      </w:r>
      <w:r w:rsidR="00761CF7">
        <w:rPr>
          <w:i/>
        </w:rPr>
        <w:t xml:space="preserve"> </w:t>
      </w:r>
      <w:r w:rsidRPr="00482120">
        <w:t>;</w:t>
      </w:r>
    </w:p>
    <w:p w:rsidR="00482120" w:rsidRPr="00482120" w:rsidRDefault="00482120" w:rsidP="004178C8">
      <w:r>
        <w:t xml:space="preserve">- </w:t>
      </w:r>
      <w:r w:rsidRPr="00482120">
        <w:rPr>
          <w:b/>
          <w:i/>
        </w:rPr>
        <w:t>Job Application Form</w:t>
      </w:r>
      <w:r>
        <w:t>: Interface gráfica onde um candidato a emprego preencheria a sua informação para registar na base dados. Cada entrada neste</w:t>
      </w:r>
      <w:r w:rsidRPr="00761CF7">
        <w:t xml:space="preserve"> </w:t>
      </w:r>
      <w:r w:rsidR="00761CF7" w:rsidRPr="00761CF7">
        <w:t>programa</w:t>
      </w:r>
      <w:r w:rsidR="00761CF7">
        <w:rPr>
          <w:i/>
        </w:rPr>
        <w:t xml:space="preserve"> </w:t>
      </w:r>
      <w:r>
        <w:t>adicionará uma entrada em “table.tb”.</w:t>
      </w:r>
    </w:p>
    <w:p w:rsidR="00F42BB9" w:rsidRDefault="00F42BB9" w:rsidP="009C5EC1">
      <w:pPr>
        <w:pStyle w:val="Heading1"/>
      </w:pPr>
    </w:p>
    <w:p w:rsidR="00F42BB9" w:rsidRDefault="00F42BB9" w:rsidP="009C5EC1">
      <w:pPr>
        <w:pStyle w:val="Heading1"/>
      </w:pPr>
    </w:p>
    <w:p w:rsidR="00F702A3" w:rsidRDefault="00F702A3" w:rsidP="009C5EC1">
      <w:pPr>
        <w:pStyle w:val="Heading1"/>
      </w:pPr>
    </w:p>
    <w:p w:rsidR="00F702A3" w:rsidRDefault="00F702A3" w:rsidP="009C5EC1">
      <w:pPr>
        <w:pStyle w:val="Heading1"/>
      </w:pPr>
    </w:p>
    <w:p w:rsidR="009C5EC1" w:rsidRDefault="00895609" w:rsidP="009C5EC1">
      <w:pPr>
        <w:pStyle w:val="Heading1"/>
      </w:pPr>
      <w:r>
        <w:t>Módulos Implementados</w:t>
      </w:r>
    </w:p>
    <w:p w:rsidR="009C5EC1" w:rsidRDefault="00052E6D" w:rsidP="00052E6D">
      <w:r>
        <w:t>O trabalho foi realizado utilizando linguagem Java</w:t>
      </w:r>
      <w:r w:rsidR="00016C41">
        <w:t>. Os algoritmos d</w:t>
      </w:r>
      <w:r w:rsidR="00031FEB">
        <w:t>e</w:t>
      </w:r>
      <w:r w:rsidR="00016C41">
        <w:t xml:space="preserve"> módulos </w:t>
      </w:r>
      <w:r w:rsidR="00031FEB">
        <w:t xml:space="preserve">como </w:t>
      </w:r>
      <w:r w:rsidR="00031FEB" w:rsidRPr="00031FEB">
        <w:rPr>
          <w:i/>
        </w:rPr>
        <w:t>Bloom Filter</w:t>
      </w:r>
      <w:r w:rsidR="00031FEB">
        <w:t xml:space="preserve"> e </w:t>
      </w:r>
      <w:r w:rsidR="00031FEB" w:rsidRPr="00031FEB">
        <w:rPr>
          <w:i/>
        </w:rPr>
        <w:t>MinHashing</w:t>
      </w:r>
      <w:r w:rsidR="00031FEB">
        <w:t xml:space="preserve"> </w:t>
      </w:r>
      <w:r w:rsidR="00016C41">
        <w:t>foram baseados nos exercícios realizados ao longo das aulas em Matlab.</w:t>
      </w:r>
    </w:p>
    <w:p w:rsidR="00016C41" w:rsidRDefault="00016C41" w:rsidP="00052E6D">
      <w:r>
        <w:t xml:space="preserve">Os módulos </w:t>
      </w:r>
      <w:r w:rsidR="00031FEB">
        <w:t xml:space="preserve">principais </w:t>
      </w:r>
      <w:r>
        <w:t>são:</w:t>
      </w:r>
    </w:p>
    <w:p w:rsidR="00016C41" w:rsidRDefault="00016C41" w:rsidP="00016C41">
      <w:pPr>
        <w:pStyle w:val="ListBullet"/>
        <w:numPr>
          <w:ilvl w:val="0"/>
          <w:numId w:val="1"/>
        </w:numPr>
      </w:pPr>
      <w:r>
        <w:rPr>
          <w:i/>
        </w:rPr>
        <w:t>Main</w:t>
      </w:r>
    </w:p>
    <w:p w:rsidR="00AA1564" w:rsidRDefault="00016C41" w:rsidP="00761CF7">
      <w:pPr>
        <w:pStyle w:val="ListBullet"/>
        <w:numPr>
          <w:ilvl w:val="0"/>
          <w:numId w:val="1"/>
        </w:numPr>
        <w:ind w:left="1080"/>
      </w:pPr>
      <w:r>
        <w:t>Bloom Filter</w:t>
      </w:r>
      <w:r w:rsidR="00761CF7">
        <w:t xml:space="preserve"> (BloomFilter)</w:t>
      </w:r>
    </w:p>
    <w:p w:rsidR="00016C41" w:rsidRDefault="00016C41" w:rsidP="00016C41">
      <w:pPr>
        <w:pStyle w:val="ListBullet"/>
        <w:numPr>
          <w:ilvl w:val="0"/>
          <w:numId w:val="1"/>
        </w:numPr>
        <w:ind w:left="1080"/>
      </w:pPr>
      <w:r>
        <w:t>MinHash e distância de Jaccard</w:t>
      </w:r>
      <w:r w:rsidR="00761CF7">
        <w:t xml:space="preserve"> (MinHash2 e Jaccard)</w:t>
      </w:r>
      <w:r>
        <w:t>;</w:t>
      </w:r>
    </w:p>
    <w:p w:rsidR="00016C41" w:rsidRDefault="00016C41" w:rsidP="00016C41">
      <w:pPr>
        <w:pStyle w:val="ListBullet"/>
        <w:numPr>
          <w:ilvl w:val="0"/>
          <w:numId w:val="1"/>
        </w:numPr>
      </w:pPr>
      <w:r>
        <w:t>Data Generator</w:t>
      </w:r>
      <w:r w:rsidR="00761CF7">
        <w:t xml:space="preserve"> (DataGen)</w:t>
      </w:r>
    </w:p>
    <w:p w:rsidR="00016C41" w:rsidRPr="00016C41" w:rsidRDefault="00016C41" w:rsidP="00016C41">
      <w:pPr>
        <w:pStyle w:val="ListBullet"/>
        <w:numPr>
          <w:ilvl w:val="0"/>
          <w:numId w:val="1"/>
        </w:numPr>
      </w:pPr>
      <w:r>
        <w:rPr>
          <w:i/>
        </w:rPr>
        <w:t>Job Application</w:t>
      </w:r>
      <w:r w:rsidR="00761CF7">
        <w:t xml:space="preserve"> (JobApplicationUI)</w:t>
      </w:r>
    </w:p>
    <w:p w:rsidR="00016C41" w:rsidRDefault="00016C41" w:rsidP="00016C41">
      <w:pPr>
        <w:pStyle w:val="ListBullet"/>
        <w:numPr>
          <w:ilvl w:val="0"/>
          <w:numId w:val="1"/>
        </w:numPr>
      </w:pPr>
      <w:r w:rsidRPr="00016C41">
        <w:t>Teste</w:t>
      </w:r>
      <w:r w:rsidR="003B3E60">
        <w:t>s</w:t>
      </w:r>
      <w:r w:rsidR="00761CF7">
        <w:t xml:space="preserve"> (Test e BloomFilterTest)</w:t>
      </w:r>
    </w:p>
    <w:p w:rsidR="00031FEB" w:rsidRDefault="00031FEB" w:rsidP="00031FEB">
      <w:pPr>
        <w:pStyle w:val="ListBullet"/>
        <w:numPr>
          <w:ilvl w:val="0"/>
          <w:numId w:val="0"/>
        </w:numPr>
        <w:ind w:left="720" w:hanging="360"/>
      </w:pPr>
    </w:p>
    <w:p w:rsidR="00031FEB" w:rsidRDefault="00031FEB" w:rsidP="00031FEB">
      <w:pPr>
        <w:pStyle w:val="ListBullet"/>
        <w:numPr>
          <w:ilvl w:val="0"/>
          <w:numId w:val="0"/>
        </w:numPr>
        <w:ind w:left="720" w:hanging="360"/>
      </w:pPr>
    </w:p>
    <w:p w:rsidR="00031FEB" w:rsidRDefault="00031FEB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F42BB9" w:rsidRPr="00016C41" w:rsidRDefault="00F42BB9" w:rsidP="00031FEB">
      <w:pPr>
        <w:pStyle w:val="ListBullet"/>
        <w:numPr>
          <w:ilvl w:val="0"/>
          <w:numId w:val="0"/>
        </w:numPr>
        <w:ind w:left="720" w:hanging="360"/>
      </w:pPr>
    </w:p>
    <w:p w:rsidR="009716B7" w:rsidRDefault="003B3E60" w:rsidP="009716B7">
      <w:pPr>
        <w:pStyle w:val="Heading2"/>
        <w:rPr>
          <w:i/>
          <w:lang w:val="en-GB"/>
        </w:rPr>
      </w:pPr>
      <w:r w:rsidRPr="00031FEB">
        <w:rPr>
          <w:i/>
          <w:lang w:val="en-GB"/>
        </w:rPr>
        <w:t>M</w:t>
      </w:r>
      <w:r w:rsidR="00031FEB" w:rsidRPr="00031FEB">
        <w:rPr>
          <w:i/>
          <w:lang w:val="en-GB"/>
        </w:rPr>
        <w:t>ain</w:t>
      </w:r>
    </w:p>
    <w:p w:rsidR="000440B8" w:rsidRPr="000440B8" w:rsidRDefault="000440B8" w:rsidP="000440B8">
      <w:r w:rsidRPr="000440B8">
        <w:t>O Main, é o</w:t>
      </w:r>
      <w:r>
        <w:t xml:space="preserve"> módulo</w:t>
      </w:r>
      <w:r w:rsidRPr="000440B8">
        <w:t xml:space="preserve"> que</w:t>
      </w:r>
      <w:r>
        <w:t xml:space="preserve"> envolve maior parte do projeto. </w:t>
      </w:r>
      <w:r w:rsidR="00194DB6">
        <w:t>A informação, previamente dada ou gerada é processada e é devolvido dois ficheiros CSV: um que apresenta os utilizadores (e a sua informação) com um filtro preciso, ou seja, com as habilidades pretendidas; O outro ficheiro possuí utilizadores com um índice de semelhança elevado, organizados.</w:t>
      </w:r>
    </w:p>
    <w:p w:rsidR="009C5EC1" w:rsidRPr="00AA1564" w:rsidRDefault="00AA1564" w:rsidP="003B3E60">
      <w:r w:rsidRPr="00AA1564">
        <w:t>Está dividi</w:t>
      </w:r>
      <w:r>
        <w:t>do em vários sub</w:t>
      </w:r>
      <w:r w:rsidRPr="00AA1564">
        <w:t>m</w:t>
      </w:r>
      <w:r>
        <w:t>ódulos, os mais relevantes:</w:t>
      </w:r>
    </w:p>
    <w:p w:rsidR="003B3E60" w:rsidRPr="00761CF7" w:rsidRDefault="003B3E60" w:rsidP="003B3E60">
      <w:pPr>
        <w:pStyle w:val="Heading4"/>
      </w:pPr>
      <w:r w:rsidRPr="00AA1564">
        <w:tab/>
      </w:r>
      <w:r w:rsidRPr="00761CF7">
        <w:t>Bloom Filter</w:t>
      </w:r>
    </w:p>
    <w:p w:rsidR="00884315" w:rsidRDefault="00031FEB" w:rsidP="003B3E60">
      <w:r w:rsidRPr="00761CF7">
        <w:tab/>
      </w:r>
      <w:r w:rsidRPr="00031FEB">
        <w:t xml:space="preserve">Existem pequenos </w:t>
      </w:r>
      <w:r w:rsidRPr="00AA1564">
        <w:rPr>
          <w:i/>
        </w:rPr>
        <w:t>Bloom Filters</w:t>
      </w:r>
      <w:r w:rsidRPr="00031FEB">
        <w:t xml:space="preserve"> para </w:t>
      </w:r>
      <w:r w:rsidR="00AA1564" w:rsidRPr="00031FEB">
        <w:t>cada utilizador</w:t>
      </w:r>
      <w:r w:rsidRPr="00031FEB">
        <w:t xml:space="preserve">, relativos </w:t>
      </w:r>
      <w:r w:rsidR="00AA1564">
        <w:t>às suas habilidades</w:t>
      </w:r>
      <w:r>
        <w:t xml:space="preserve">, desta forma é possível pesquisar candidatos com uma certa </w:t>
      </w:r>
      <w:r w:rsidR="00AA1564">
        <w:t>habilidade.</w:t>
      </w:r>
    </w:p>
    <w:p w:rsidR="00C57C04" w:rsidRPr="00C57C04" w:rsidRDefault="00884315" w:rsidP="003B3E60">
      <w:r>
        <w:tab/>
        <w:t xml:space="preserve">O número de </w:t>
      </w:r>
      <w:r w:rsidRPr="00884315">
        <w:rPr>
          <w:i/>
        </w:rPr>
        <w:t>hash functions</w:t>
      </w:r>
      <w:r w:rsidR="00C57C04">
        <w:rPr>
          <w:i/>
        </w:rPr>
        <w:t>(k)</w:t>
      </w:r>
      <w:r>
        <w:rPr>
          <w:i/>
        </w:rPr>
        <w:t xml:space="preserve"> </w:t>
      </w:r>
      <w:r>
        <w:t xml:space="preserve">utilizado foi através da fórmula de </w:t>
      </w:r>
      <w:r w:rsidRPr="00884315">
        <w:rPr>
          <w:i/>
        </w:rPr>
        <w:t>“Optimal number of hash functions”</w:t>
      </w:r>
      <w:r>
        <w:rPr>
          <w:i/>
        </w:rPr>
        <w:t xml:space="preserve"> (</w:t>
      </w:r>
      <w:hyperlink r:id="rId7" w:anchor="Optimal_number_of_hash_functions" w:history="1">
        <w:r w:rsidRPr="00C57C04">
          <w:rPr>
            <w:rStyle w:val="Hyperlink"/>
          </w:rPr>
          <w:t>Wikipedia</w:t>
        </w:r>
      </w:hyperlink>
      <w:r>
        <w:rPr>
          <w:i/>
        </w:rPr>
        <w:t xml:space="preserve">) </w:t>
      </w:r>
      <w:r w:rsidR="00C57C04">
        <w:t xml:space="preserve">: </w:t>
      </w:r>
    </w:p>
    <w:p w:rsidR="00C57C04" w:rsidRDefault="00C57C04" w:rsidP="003B3E60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(2)</m:t>
        </m:r>
      </m:oMath>
      <w:r>
        <w:rPr>
          <w:rFonts w:eastAsiaTheme="minorEastAsia"/>
        </w:rPr>
        <w:t xml:space="preserve"> | m = Tamanho </w:t>
      </w:r>
      <w:r w:rsidRPr="00C57C04">
        <w:rPr>
          <w:rFonts w:eastAsiaTheme="minorEastAsia"/>
          <w:i/>
        </w:rPr>
        <w:t>Bloom Filter</w:t>
      </w:r>
      <w:r>
        <w:rPr>
          <w:rFonts w:eastAsiaTheme="minorEastAsia"/>
        </w:rPr>
        <w:t xml:space="preserve"> n = Nr. de membros</w:t>
      </w:r>
    </w:p>
    <w:p w:rsidR="00C57C04" w:rsidRPr="00BB444D" w:rsidRDefault="00C57C04" w:rsidP="003B3E60">
      <w:pPr>
        <w:rPr>
          <w:rFonts w:eastAsiaTheme="minorEastAsia"/>
        </w:rPr>
      </w:pPr>
      <w:r>
        <w:rPr>
          <w:rFonts w:eastAsiaTheme="minorEastAsia"/>
        </w:rPr>
        <w:tab/>
        <w:t xml:space="preserve">Como o tamanho do </w:t>
      </w:r>
      <w:r w:rsidRPr="00C57C04">
        <w:rPr>
          <w:rFonts w:eastAsiaTheme="minorEastAsia"/>
          <w:i/>
        </w:rPr>
        <w:t>Bloom Filter</w:t>
      </w:r>
      <w:r>
        <w:rPr>
          <w:rFonts w:eastAsiaTheme="minorEastAsia"/>
        </w:rPr>
        <w:t xml:space="preserve"> é 10*Nr. de membros </w:t>
      </w:r>
      <w:r w:rsidRPr="00C57C04">
        <w:rPr>
          <w:rFonts w:eastAsiaTheme="minorEastAsia"/>
          <w:i/>
        </w:rPr>
        <w:t>k</w:t>
      </w:r>
      <w:r>
        <w:rPr>
          <w:rFonts w:eastAsiaTheme="minorEastAsia"/>
        </w:rPr>
        <w:t xml:space="preserve"> ≈ 7.</w:t>
      </w:r>
      <w:bookmarkStart w:id="0" w:name="_GoBack"/>
      <w:bookmarkEnd w:id="0"/>
      <w:r>
        <w:tab/>
      </w:r>
    </w:p>
    <w:p w:rsidR="003B3E60" w:rsidRPr="00761CF7" w:rsidRDefault="003B3E60" w:rsidP="003B3E60">
      <w:pPr>
        <w:pStyle w:val="Heading4"/>
      </w:pPr>
      <w:r w:rsidRPr="00C57C04">
        <w:tab/>
      </w:r>
      <w:r w:rsidRPr="00761CF7">
        <w:t>MinHash &amp; Jaccard Similarity</w:t>
      </w:r>
    </w:p>
    <w:p w:rsidR="003236EC" w:rsidRDefault="00C57C04">
      <w:r w:rsidRPr="00761CF7">
        <w:tab/>
      </w:r>
      <w:r w:rsidR="00643F71" w:rsidRPr="00643F71">
        <w:t xml:space="preserve">Este modulo é crucial para calcular o </w:t>
      </w:r>
      <w:r w:rsidR="00643F71">
        <w:t>índice de semelhança para uma dada empresa encontrar utilizadores com habilidades pretendidas.</w:t>
      </w:r>
    </w:p>
    <w:p w:rsidR="00643F71" w:rsidRDefault="00643F71">
      <w:r>
        <w:tab/>
        <w:t xml:space="preserve">O </w:t>
      </w:r>
      <w:r w:rsidRPr="00643F71">
        <w:rPr>
          <w:i/>
        </w:rPr>
        <w:t>MinHashing</w:t>
      </w:r>
      <w:r>
        <w:t xml:space="preserve"> consiste em determinar uma assinatura </w:t>
      </w:r>
      <w:r w:rsidRPr="000440B8">
        <w:rPr>
          <w:i/>
        </w:rPr>
        <w:t>hash</w:t>
      </w:r>
      <w:r>
        <w:t xml:space="preserve"> de cada documento relativo aos utilizadores usando </w:t>
      </w:r>
      <w:r w:rsidRPr="00643F71">
        <w:rPr>
          <w:i/>
        </w:rPr>
        <w:t>hash functions</w:t>
      </w:r>
      <w:r>
        <w:t xml:space="preserve">, o número do mesmo corresponde ao tamanho da assinatura. A assinatura é um </w:t>
      </w:r>
      <w:r w:rsidRPr="00643F71">
        <w:rPr>
          <w:i/>
        </w:rPr>
        <w:t>array</w:t>
      </w:r>
      <w:r>
        <w:t xml:space="preserve"> com valores </w:t>
      </w:r>
      <w:r w:rsidRPr="00643F71">
        <w:rPr>
          <w:i/>
        </w:rPr>
        <w:t>hash</w:t>
      </w:r>
      <w:r>
        <w:rPr>
          <w:i/>
        </w:rPr>
        <w:t xml:space="preserve">, </w:t>
      </w:r>
      <w:r>
        <w:t>o tamanho desse array é relativo à media de elementos do documento.</w:t>
      </w:r>
      <w:r w:rsidR="000440B8">
        <w:t xml:space="preserve"> Este processo pode reduzir bastante o tempo para o passo seguinte se o documento usar </w:t>
      </w:r>
      <w:r w:rsidR="000440B8" w:rsidRPr="000440B8">
        <w:rPr>
          <w:i/>
        </w:rPr>
        <w:t>strings</w:t>
      </w:r>
      <w:r w:rsidR="000440B8">
        <w:rPr>
          <w:i/>
        </w:rPr>
        <w:t>.</w:t>
      </w:r>
    </w:p>
    <w:p w:rsidR="00643F71" w:rsidRPr="00643F71" w:rsidRDefault="00643F71">
      <w:r>
        <w:tab/>
        <w:t>A part</w:t>
      </w:r>
      <w:r w:rsidR="000440B8">
        <w:t xml:space="preserve">ir do cálculo da assinatura, é utilizada a Semelhança de </w:t>
      </w:r>
      <w:r w:rsidR="000440B8" w:rsidRPr="000440B8">
        <w:rPr>
          <w:i/>
        </w:rPr>
        <w:t>Jaccard</w:t>
      </w:r>
      <w:r w:rsidR="000440B8">
        <w:t>. E é a partir destes processos que se podem encontrar utilizadores com uma dada semelhança ou requerimento</w:t>
      </w:r>
    </w:p>
    <w:p w:rsidR="003B3E60" w:rsidRDefault="00643F71">
      <w:r>
        <w:tab/>
      </w:r>
    </w:p>
    <w:p w:rsidR="00F42BB9" w:rsidRDefault="00F42BB9"/>
    <w:p w:rsidR="00F42BB9" w:rsidRPr="00643F71" w:rsidRDefault="00F42BB9"/>
    <w:p w:rsidR="003236EC" w:rsidRPr="000440B8" w:rsidRDefault="003B3E60" w:rsidP="003B3E60">
      <w:pPr>
        <w:pStyle w:val="Heading2"/>
      </w:pPr>
      <w:r w:rsidRPr="000440B8">
        <w:t>Data Generator</w:t>
      </w:r>
    </w:p>
    <w:p w:rsidR="000440B8" w:rsidRDefault="000440B8" w:rsidP="003B3E60">
      <w:r>
        <w:tab/>
        <w:t>Este módulo gera um ficheiro com utilizadores e informação respetiva, aleatoriamente. A informação criada consiste em: ID, Nome, Habilidades, Nível de Educação, Idade e Número de Telemóvel.</w:t>
      </w:r>
    </w:p>
    <w:p w:rsidR="000440B8" w:rsidRPr="000440B8" w:rsidRDefault="000440B8" w:rsidP="003B3E60">
      <w:r>
        <w:tab/>
      </w:r>
    </w:p>
    <w:p w:rsidR="003B3E60" w:rsidRPr="003B3E60" w:rsidRDefault="003B3E60" w:rsidP="003B3E60">
      <w:pPr>
        <w:pStyle w:val="Heading2"/>
      </w:pPr>
      <w:r>
        <w:lastRenderedPageBreak/>
        <w:t>Job Application</w:t>
      </w:r>
    </w:p>
    <w:p w:rsidR="003236EC" w:rsidRPr="000440B8" w:rsidRDefault="000440B8">
      <w:r>
        <w:tab/>
        <w:t xml:space="preserve">Esta aplicação é o exemplo do que um centro de emprego, </w:t>
      </w:r>
      <w:r w:rsidRPr="000440B8">
        <w:rPr>
          <w:i/>
        </w:rPr>
        <w:t>website</w:t>
      </w:r>
      <w:r>
        <w:t>, ou empresa poderia utilizar para adicionar utilizadores e a sua informação a uma base de dados.</w:t>
      </w:r>
    </w:p>
    <w:p w:rsidR="003B3E60" w:rsidRDefault="003B3E60" w:rsidP="003B3E60">
      <w:pPr>
        <w:pStyle w:val="Heading2"/>
      </w:pPr>
      <w:r>
        <w:t>Testes</w:t>
      </w:r>
    </w:p>
    <w:p w:rsidR="003B3E60" w:rsidRDefault="003B3E60" w:rsidP="003B3E60"/>
    <w:p w:rsidR="003B3E60" w:rsidRPr="003B3E60" w:rsidRDefault="003B3E60" w:rsidP="003B3E60">
      <w:pPr>
        <w:pStyle w:val="Heading3"/>
      </w:pPr>
      <w:r>
        <w:t>Fontes</w:t>
      </w:r>
    </w:p>
    <w:p w:rsidR="003236EC" w:rsidRDefault="00884315">
      <w:r>
        <w:t>Wikipedia(Bloom Filters, melhor número de hash functions)</w:t>
      </w:r>
      <w:r w:rsidRPr="00884315">
        <w:t xml:space="preserve"> </w:t>
      </w:r>
      <w:hyperlink r:id="rId8" w:history="1">
        <w:r w:rsidRPr="00884315">
          <w:rPr>
            <w:rStyle w:val="Hyperlink"/>
          </w:rPr>
          <w:t>https://en.wikipedia.org/wiki/Bloom_filter#Optimal_number_of_hash_functions</w:t>
        </w:r>
      </w:hyperlink>
    </w:p>
    <w:p w:rsidR="003236EC" w:rsidRDefault="003236EC"/>
    <w:p w:rsidR="003236EC" w:rsidRDefault="003236EC"/>
    <w:p w:rsidR="00895609" w:rsidRDefault="00895609"/>
    <w:p w:rsidR="00895609" w:rsidRDefault="00895609"/>
    <w:p w:rsidR="00895609" w:rsidRDefault="00895609"/>
    <w:p w:rsidR="00895609" w:rsidRDefault="00895609"/>
    <w:p w:rsidR="00895609" w:rsidRDefault="00895609"/>
    <w:p w:rsidR="00895609" w:rsidRDefault="00895609"/>
    <w:p w:rsidR="00895609" w:rsidRDefault="00895609"/>
    <w:p w:rsidR="00895609" w:rsidRPr="00F42BB9" w:rsidRDefault="00895609">
      <w:pPr>
        <w:rPr>
          <w:u w:val="single"/>
        </w:rPr>
      </w:pPr>
    </w:p>
    <w:p w:rsidR="00895609" w:rsidRDefault="00895609"/>
    <w:sectPr w:rsidR="00895609" w:rsidSect="00AE26D4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2B0" w:rsidRDefault="009132B0" w:rsidP="00C6554A">
      <w:pPr>
        <w:spacing w:before="0" w:after="0" w:line="240" w:lineRule="auto"/>
      </w:pPr>
      <w:r>
        <w:separator/>
      </w:r>
    </w:p>
  </w:endnote>
  <w:endnote w:type="continuationSeparator" w:id="0">
    <w:p w:rsidR="009132B0" w:rsidRDefault="009132B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FD5" w:rsidRDefault="00737FD5">
    <w:pPr>
      <w:pStyle w:val="Footer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B444D">
      <w:rPr>
        <w:noProof/>
        <w:lang w:bidi="pt-PT"/>
      </w:rPr>
      <w:t>4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2B0" w:rsidRDefault="009132B0" w:rsidP="00C6554A">
      <w:pPr>
        <w:spacing w:before="0" w:after="0" w:line="240" w:lineRule="auto"/>
      </w:pPr>
      <w:r>
        <w:separator/>
      </w:r>
    </w:p>
  </w:footnote>
  <w:footnote w:type="continuationSeparator" w:id="0">
    <w:p w:rsidR="009132B0" w:rsidRDefault="009132B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7"/>
    <w:rsid w:val="00016C41"/>
    <w:rsid w:val="00031FEB"/>
    <w:rsid w:val="000440B8"/>
    <w:rsid w:val="00052E6D"/>
    <w:rsid w:val="00194DB6"/>
    <w:rsid w:val="00222302"/>
    <w:rsid w:val="002554CD"/>
    <w:rsid w:val="00293B83"/>
    <w:rsid w:val="002B2312"/>
    <w:rsid w:val="002B4294"/>
    <w:rsid w:val="003236EC"/>
    <w:rsid w:val="00333D0D"/>
    <w:rsid w:val="003B3E60"/>
    <w:rsid w:val="004178C8"/>
    <w:rsid w:val="00482120"/>
    <w:rsid w:val="004C049F"/>
    <w:rsid w:val="005000E2"/>
    <w:rsid w:val="00643F71"/>
    <w:rsid w:val="006A3CE7"/>
    <w:rsid w:val="006C7FA6"/>
    <w:rsid w:val="00737FD5"/>
    <w:rsid w:val="00761CF7"/>
    <w:rsid w:val="007C4831"/>
    <w:rsid w:val="007D35F4"/>
    <w:rsid w:val="00884315"/>
    <w:rsid w:val="00895609"/>
    <w:rsid w:val="009132B0"/>
    <w:rsid w:val="009716B7"/>
    <w:rsid w:val="009C5EC1"/>
    <w:rsid w:val="00A83AB1"/>
    <w:rsid w:val="00AA1564"/>
    <w:rsid w:val="00AE26D4"/>
    <w:rsid w:val="00BB444D"/>
    <w:rsid w:val="00BF6DB2"/>
    <w:rsid w:val="00C57C04"/>
    <w:rsid w:val="00C6554A"/>
    <w:rsid w:val="00D466E7"/>
    <w:rsid w:val="00ED7C44"/>
    <w:rsid w:val="00F42BB9"/>
    <w:rsid w:val="00F7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F8A6"/>
  <w15:chartTrackingRefBased/>
  <w15:docId w15:val="{30E91475-BEF3-4A6F-9B96-A7CF830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B3E60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84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om_filter%23Optimal_number_of_hash_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om_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430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</dc:creator>
  <cp:keywords/>
  <dc:description/>
  <cp:lastModifiedBy>Mário Liberato</cp:lastModifiedBy>
  <cp:revision>6</cp:revision>
  <cp:lastPrinted>2017-12-03T03:54:00Z</cp:lastPrinted>
  <dcterms:created xsi:type="dcterms:W3CDTF">2017-12-02T20:40:00Z</dcterms:created>
  <dcterms:modified xsi:type="dcterms:W3CDTF">2017-12-03T03:55:00Z</dcterms:modified>
</cp:coreProperties>
</file>